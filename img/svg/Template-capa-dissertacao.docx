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9F5" w:rsidRDefault="0019542B" w:rsidP="00823502">
      <w:pPr>
        <w:tabs>
          <w:tab w:val="left" w:pos="540"/>
          <w:tab w:val="left" w:pos="2268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6198870</wp:posOffset>
                </wp:positionV>
                <wp:extent cx="5236845" cy="273050"/>
                <wp:effectExtent l="0" t="0" r="1905" b="0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6845" cy="273050"/>
                        </a:xfrm>
                        <a:prstGeom prst="rect">
                          <a:avLst/>
                        </a:prstGeom>
                        <a:solidFill>
                          <a:srgbClr val="00923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002" w:rsidRPr="00823502" w:rsidRDefault="00823502" w:rsidP="0082350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Florianópolis, </w:t>
                            </w:r>
                            <w:r w:rsidR="00592002" w:rsidRPr="00823502"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128.1pt;margin-top:488.1pt;width:412.3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" fillcolor="#00923f" stroked="f" strokeweight=".5pt">
                <v:path arrowok="t"/>
                <v:textbox>
                  <w:txbxContent>
                    <w:p w:rsidR="00592002" w:rsidRPr="00823502" w:rsidRDefault="00823502" w:rsidP="0082350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 xml:space="preserve">Florianópolis, </w:t>
                      </w:r>
                      <w:r w:rsidR="00592002" w:rsidRPr="00823502"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6910705</wp:posOffset>
                </wp:positionH>
                <wp:positionV relativeFrom="paragraph">
                  <wp:posOffset>266700</wp:posOffset>
                </wp:positionV>
                <wp:extent cx="723900" cy="249555"/>
                <wp:effectExtent l="0" t="0" r="19050" b="1714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390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92002" w:rsidRPr="00754FA3" w:rsidRDefault="00754FA3" w:rsidP="005920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754FA3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27" type="#_x0000_t202" style="position:absolute;margin-left:544.15pt;margin-top:21pt;width:57pt;height:1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" filled="f" strokeweight=".5pt">
                <v:path arrowok="t"/>
                <v:textbox>
                  <w:txbxContent>
                    <w:p w:rsidR="00592002" w:rsidRPr="00754FA3" w:rsidRDefault="00754FA3" w:rsidP="00592002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754FA3">
                        <w:rPr>
                          <w:rFonts w:ascii="Arial" w:hAnsi="Arial" w:cs="Arial"/>
                          <w:color w:val="FFFFFF" w:themeColor="background1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6863715</wp:posOffset>
                </wp:positionH>
                <wp:positionV relativeFrom="paragraph">
                  <wp:posOffset>534670</wp:posOffset>
                </wp:positionV>
                <wp:extent cx="795655" cy="6127750"/>
                <wp:effectExtent l="0" t="0" r="23495" b="2540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5655" cy="6127750"/>
                        </a:xfrm>
                        <a:prstGeom prst="rect">
                          <a:avLst/>
                        </a:prstGeom>
                        <a:solidFill>
                          <a:srgbClr val="00923F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5BE" w:rsidRPr="00823502" w:rsidRDefault="009725BE" w:rsidP="005920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23502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Título</w:t>
                            </w:r>
                          </w:p>
                          <w:p w:rsidR="009725BE" w:rsidRPr="00823502" w:rsidRDefault="00754FA3" w:rsidP="005920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82350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Nome do Au</w:t>
                            </w:r>
                            <w:r w:rsidR="009725BE" w:rsidRPr="0082350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tor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8" style="position:absolute;margin-left:540.45pt;margin-top:42.1pt;width:62.65pt;height:4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" fillcolor="#00923f" strokecolor="white [3212]" strokeweight="2pt">
                <v:path arrowok="t"/>
                <v:textbox style="layout-flow:vertical">
                  <w:txbxContent>
                    <w:p w:rsidR="009725BE" w:rsidRPr="00823502" w:rsidRDefault="009725BE" w:rsidP="00592002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823502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Título</w:t>
                      </w:r>
                    </w:p>
                    <w:p w:rsidR="009725BE" w:rsidRPr="00823502" w:rsidRDefault="00754FA3" w:rsidP="00592002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823502">
                        <w:rPr>
                          <w:rFonts w:ascii="Arial" w:hAnsi="Arial" w:cs="Arial"/>
                          <w:color w:val="FFFFFF" w:themeColor="background1"/>
                        </w:rPr>
                        <w:t>Nome do Au</w:t>
                      </w:r>
                      <w:r w:rsidR="009725BE" w:rsidRPr="00823502">
                        <w:rPr>
                          <w:rFonts w:ascii="Arial" w:hAnsi="Arial" w:cs="Arial"/>
                          <w:color w:val="FFFFFF" w:themeColor="background1"/>
                        </w:rPr>
                        <w:t>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9559290</wp:posOffset>
                </wp:positionH>
                <wp:positionV relativeFrom="paragraph">
                  <wp:posOffset>140335</wp:posOffset>
                </wp:positionV>
                <wp:extent cx="3087370" cy="367665"/>
                <wp:effectExtent l="0" t="0" r="0" b="0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7370" cy="3676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FA3" w:rsidRPr="00754FA3" w:rsidRDefault="00754FA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754FA3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Dissertação de Mestrado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29" type="#_x0000_t202" style="position:absolute;margin-left:752.7pt;margin-top:11.05pt;width:243.1pt;height:2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" fillcolor="black [3213]" stroked="f" strokeweight=".5pt">
                <v:path arrowok="t"/>
                <v:textbox>
                  <w:txbxContent>
                    <w:p w:rsidR="00754FA3" w:rsidRPr="00754FA3" w:rsidRDefault="00754FA3">
                      <w:pPr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754FA3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Dissertação de Mestrado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0</wp:posOffset>
                </wp:positionV>
                <wp:extent cx="5380355" cy="7649845"/>
                <wp:effectExtent l="0" t="0" r="0" b="825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0355" cy="7649845"/>
                        </a:xfrm>
                        <a:prstGeom prst="rect">
                          <a:avLst/>
                        </a:prstGeom>
                        <a:solidFill>
                          <a:srgbClr val="0092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117.2pt;margin-top:0;width:423.65pt;height:6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" fillcolor="#00923f" stroked="f" strokeweight="2pt">
                <v:path arrowok="t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13241020</wp:posOffset>
                </wp:positionH>
                <wp:positionV relativeFrom="paragraph">
                  <wp:posOffset>914400</wp:posOffset>
                </wp:positionV>
                <wp:extent cx="1318260" cy="2303780"/>
                <wp:effectExtent l="0" t="0" r="0" b="127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2303780"/>
                        </a:xfrm>
                        <a:prstGeom prst="rect">
                          <a:avLst/>
                        </a:prstGeom>
                        <a:solidFill>
                          <a:srgbClr val="00923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A37" w:rsidRPr="00150A37" w:rsidRDefault="00150A37" w:rsidP="00150A3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50A3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Deve ter informações básicas</w:t>
                            </w:r>
                          </w:p>
                          <w:p w:rsidR="00150A37" w:rsidRPr="00150A37" w:rsidRDefault="00150A37" w:rsidP="00150A3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50A3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sobre a proposta</w:t>
                            </w:r>
                          </w:p>
                          <w:p w:rsidR="00150A37" w:rsidRPr="00150A37" w:rsidRDefault="00150A37" w:rsidP="00150A3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50A3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de trabalho </w:t>
                            </w:r>
                          </w:p>
                          <w:p w:rsidR="00150A37" w:rsidRPr="00150A37" w:rsidRDefault="00150A37" w:rsidP="00150A3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50A3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realizado</w:t>
                            </w:r>
                          </w:p>
                          <w:p w:rsidR="00150A37" w:rsidRPr="00150A37" w:rsidRDefault="00150A37" w:rsidP="00150A3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50A37" w:rsidRPr="00150A37" w:rsidRDefault="00150A37" w:rsidP="00150A3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50A3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Orientador:</w:t>
                            </w:r>
                          </w:p>
                          <w:p w:rsidR="00150A37" w:rsidRPr="00150A37" w:rsidRDefault="00150A37" w:rsidP="00150A3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50A3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Nome do Orientador</w:t>
                            </w:r>
                          </w:p>
                          <w:p w:rsidR="00150A37" w:rsidRPr="00150A37" w:rsidRDefault="00150A37" w:rsidP="00150A3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50A37" w:rsidRPr="00150A37" w:rsidRDefault="00150A37" w:rsidP="00150A3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50A3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Coorientador:</w:t>
                            </w:r>
                          </w:p>
                          <w:p w:rsidR="00150A37" w:rsidRPr="00150A37" w:rsidRDefault="00150A37" w:rsidP="00150A3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50A3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Nome do Coorientador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6" o:spid="_x0000_s1030" type="#_x0000_t202" style="position:absolute;margin-left:1042.6pt;margin-top:1in;width:103.8pt;height:18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" fillcolor="#00923f" stroked="f" strokeweight=".5pt">
                <v:path arrowok="t"/>
                <v:textbox>
                  <w:txbxContent>
                    <w:p w:rsidR="00150A37" w:rsidRPr="00150A37" w:rsidRDefault="00150A37" w:rsidP="00150A37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50A3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Deve ter informações básicas</w:t>
                      </w:r>
                    </w:p>
                    <w:p w:rsidR="00150A37" w:rsidRPr="00150A37" w:rsidRDefault="00150A37" w:rsidP="00150A37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50A3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sobre a proposta</w:t>
                      </w:r>
                    </w:p>
                    <w:p w:rsidR="00150A37" w:rsidRPr="00150A37" w:rsidRDefault="00150A37" w:rsidP="00150A37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50A3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de trabalho </w:t>
                      </w:r>
                    </w:p>
                    <w:p w:rsidR="00150A37" w:rsidRPr="00150A37" w:rsidRDefault="00150A37" w:rsidP="00150A37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50A3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realizado</w:t>
                      </w:r>
                    </w:p>
                    <w:p w:rsidR="00150A37" w:rsidRPr="00150A37" w:rsidRDefault="00150A37" w:rsidP="00150A37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50A37" w:rsidRPr="00150A37" w:rsidRDefault="00150A37" w:rsidP="00150A37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50A3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Orientador:</w:t>
                      </w:r>
                    </w:p>
                    <w:p w:rsidR="00150A37" w:rsidRPr="00150A37" w:rsidRDefault="00150A37" w:rsidP="00150A37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50A3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Nome do Orientador</w:t>
                      </w:r>
                    </w:p>
                    <w:p w:rsidR="00150A37" w:rsidRPr="00150A37" w:rsidRDefault="00150A37" w:rsidP="00150A37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50A37" w:rsidRPr="00150A37" w:rsidRDefault="00150A37" w:rsidP="00150A37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50A3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Coorientador:</w:t>
                      </w:r>
                    </w:p>
                    <w:p w:rsidR="00150A37" w:rsidRPr="00150A37" w:rsidRDefault="00150A37" w:rsidP="00150A37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50A3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Nome do Coorientador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1234440</wp:posOffset>
                </wp:positionV>
                <wp:extent cx="3918585" cy="2992120"/>
                <wp:effectExtent l="0" t="0" r="5715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18585" cy="2992120"/>
                        </a:xfrm>
                        <a:prstGeom prst="rect">
                          <a:avLst/>
                        </a:prstGeom>
                        <a:solidFill>
                          <a:srgbClr val="00923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B6D" w:rsidRDefault="00E12B6D" w:rsidP="00E12B6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12B6D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Disserta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ção apresentada ao Programa de Pós-graduação em ..., Departamento de ..., do Centro de Ciências ... da Universidade Federal de Santa Catarina, como requisito</w:t>
                            </w:r>
                            <w:r w:rsidR="0059200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para obtenção do Título de Mestre em...</w:t>
                            </w:r>
                          </w:p>
                          <w:p w:rsidR="00592002" w:rsidRDefault="00592002" w:rsidP="00E12B6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92002" w:rsidRDefault="00592002" w:rsidP="00E12B6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Orientador: Nome do Orientador</w:t>
                            </w:r>
                          </w:p>
                          <w:p w:rsidR="00592002" w:rsidRPr="00E12B6D" w:rsidRDefault="00592002" w:rsidP="00E12B6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Coo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rientador: Nome do Coorientador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31" type="#_x0000_t202" style="position:absolute;margin-left:180.45pt;margin-top:97.2pt;width:308.55pt;height:23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" fillcolor="#00923f" stroked="f" strokeweight=".5pt">
                <v:path arrowok="t"/>
                <v:textbox>
                  <w:txbxContent>
                    <w:p w:rsidR="00E12B6D" w:rsidRDefault="00E12B6D" w:rsidP="00E12B6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12B6D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Disserta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ção apresentada ao Programa de Pós-graduação em ..., Departamento de ..., do Centro de Ciências ... da Universidade Federal de Santa Catarina, como requisito</w:t>
                      </w:r>
                      <w:r w:rsidR="0059200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para obtenção do Título de Mestre em...</w:t>
                      </w:r>
                    </w:p>
                    <w:p w:rsidR="00592002" w:rsidRDefault="00592002" w:rsidP="00E12B6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592002" w:rsidRDefault="00592002" w:rsidP="00E12B6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Orientador: Nome do Orientador</w:t>
                      </w:r>
                    </w:p>
                    <w:p w:rsidR="00592002" w:rsidRPr="00E12B6D" w:rsidRDefault="00592002" w:rsidP="00E12B6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Coo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rientador: Nome do Coorientador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9559925</wp:posOffset>
                </wp:positionH>
                <wp:positionV relativeFrom="paragraph">
                  <wp:posOffset>2268220</wp:posOffset>
                </wp:positionV>
                <wp:extent cx="2054225" cy="1330325"/>
                <wp:effectExtent l="0" t="0" r="3175" b="3175"/>
                <wp:wrapNone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4225" cy="1330325"/>
                        </a:xfrm>
                        <a:prstGeom prst="rect">
                          <a:avLst/>
                        </a:prstGeom>
                        <a:solidFill>
                          <a:srgbClr val="00923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7B" w:rsidRDefault="0037647B" w:rsidP="003764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Título</w:t>
                            </w:r>
                          </w:p>
                          <w:p w:rsidR="0037647B" w:rsidRDefault="0037647B" w:rsidP="0037647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Subtítulo</w:t>
                            </w:r>
                          </w:p>
                          <w:p w:rsidR="0037647B" w:rsidRPr="0037647B" w:rsidRDefault="0037647B" w:rsidP="0037647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Nome do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5" o:spid="_x0000_s1032" type="#_x0000_t202" style="position:absolute;margin-left:752.75pt;margin-top:178.6pt;width:161.75pt;height:10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" fillcolor="#00923f" stroked="f" strokeweight=".5pt">
                <v:path arrowok="t"/>
                <v:textbox>
                  <w:txbxContent>
                    <w:p w:rsidR="0037647B" w:rsidRDefault="0037647B" w:rsidP="0037647B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Título</w:t>
                      </w:r>
                    </w:p>
                    <w:p w:rsidR="0037647B" w:rsidRDefault="0037647B" w:rsidP="0037647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Subtítulo</w:t>
                      </w:r>
                    </w:p>
                    <w:p w:rsidR="0037647B" w:rsidRPr="0037647B" w:rsidRDefault="0037647B" w:rsidP="0037647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Nome do 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9879965</wp:posOffset>
                </wp:positionH>
                <wp:positionV relativeFrom="paragraph">
                  <wp:posOffset>6661785</wp:posOffset>
                </wp:positionV>
                <wp:extent cx="3142615" cy="904875"/>
                <wp:effectExtent l="0" t="0" r="19685" b="2857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2615" cy="904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9F" w:rsidRPr="008C5C00" w:rsidRDefault="00492B9F" w:rsidP="00492B9F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C5C00"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Universidade Federal de Santa Catarina</w:t>
                            </w:r>
                          </w:p>
                          <w:p w:rsidR="00492B9F" w:rsidRPr="008C5C00" w:rsidRDefault="00492B9F" w:rsidP="00492B9F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C5C00"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Programa de Pós-Graduação em</w:t>
                            </w:r>
                          </w:p>
                          <w:p w:rsidR="00492B9F" w:rsidRPr="008C5C00" w:rsidRDefault="00492B9F" w:rsidP="00492B9F">
                            <w:pPr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8C5C00"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3" type="#_x0000_t202" style="position:absolute;margin-left:777.95pt;margin-top:524.55pt;width:247.45pt;height:7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" fillcolor="black [3213]" strokeweight=".5pt">
                <v:path arrowok="t"/>
                <v:textbox>
                  <w:txbxContent>
                    <w:p w:rsidR="00492B9F" w:rsidRPr="008C5C00" w:rsidRDefault="00492B9F" w:rsidP="00492B9F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C5C00"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Universidade Federal de Santa Catarina</w:t>
                      </w:r>
                    </w:p>
                    <w:p w:rsidR="00492B9F" w:rsidRPr="008C5C00" w:rsidRDefault="00492B9F" w:rsidP="00492B9F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C5C00"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Programa de Pós-Graduação em</w:t>
                      </w:r>
                    </w:p>
                    <w:p w:rsidR="00492B9F" w:rsidRPr="008C5C00" w:rsidRDefault="00492B9F" w:rsidP="00492B9F">
                      <w:pPr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 w:rsidRPr="008C5C00"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XXXXXXXXXXXXX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6657975</wp:posOffset>
                </wp:positionV>
                <wp:extent cx="14746605" cy="899795"/>
                <wp:effectExtent l="0" t="0" r="0" b="0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46605" cy="8997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B9F" w:rsidRDefault="00492B9F" w:rsidP="00492B9F">
                            <w:pPr>
                              <w:jc w:val="center"/>
                            </w:pPr>
                            <w:r>
                              <w:t xml:space="preserve">                                      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308610" cy="415925"/>
                                  <wp:effectExtent l="0" t="0" r="0" b="3175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" cy="415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34" style="position:absolute;margin-left:0;margin-top:524.25pt;width:1161.15pt;height: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" fillcolor="black [3213]" stroked="f" strokeweight="2pt">
                <v:path arrowok="t"/>
                <v:textbox>
                  <w:txbxContent>
                    <w:p w:rsidR="00492B9F" w:rsidRDefault="00492B9F" w:rsidP="00492B9F">
                      <w:pPr>
                        <w:jc w:val="center"/>
                      </w:pPr>
                      <w:r>
                        <w:t xml:space="preserve">                                      </w:t>
                      </w: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308610" cy="415925"/>
                            <wp:effectExtent l="0" t="0" r="0" b="3175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415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92B9F">
        <w:object w:dxaOrig="492" w:dyaOrig="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3pt;height:32.75pt" o:ole="">
            <v:imagedata r:id="rId7" o:title=""/>
          </v:shape>
          <o:OLEObject Type="Embed" ProgID="CorelDRAW.Graphic.13" ShapeID="_x0000_i1025" DrawAspect="Content" ObjectID="_1549445285" r:id="rId8"/>
        </w:objec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1488440" cy="32004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3200400"/>
                        </a:xfrm>
                        <a:prstGeom prst="rect">
                          <a:avLst/>
                        </a:prstGeom>
                        <a:solidFill>
                          <a:srgbClr val="00923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FDD" w:rsidRPr="008A4DAE" w:rsidRDefault="00F551D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A4DA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Universidade Federal de Santa Catarina</w:t>
                            </w:r>
                          </w:p>
                          <w:p w:rsidR="00F551D9" w:rsidRPr="008A4DAE" w:rsidRDefault="00F551D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A4DA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Programa de Pós-Graduação em Ciência do Alimento</w:t>
                            </w:r>
                          </w:p>
                          <w:p w:rsidR="00F551D9" w:rsidRPr="0019542B" w:rsidRDefault="00F551D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9542B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www.pos.ufsc.br/poscal</w:t>
                            </w:r>
                          </w:p>
                          <w:p w:rsidR="00F551D9" w:rsidRPr="0019542B" w:rsidRDefault="00F551D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9542B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Campus Universitário Florianópolis- 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5" type="#_x0000_t202" style="position:absolute;margin-left:0;margin-top:1in;width:117.2pt;height:25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" fillcolor="#00923f" stroked="f">
                <v:textbox>
                  <w:txbxContent>
                    <w:p w:rsidR="00387FDD" w:rsidRPr="008A4DAE" w:rsidRDefault="00F551D9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A4DA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Universidade Federal de Santa Catarina</w:t>
                      </w:r>
                    </w:p>
                    <w:p w:rsidR="00F551D9" w:rsidRPr="008A4DAE" w:rsidRDefault="00F551D9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A4DA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Programa de Pós-Graduação em Ciência do Alimento</w:t>
                      </w:r>
                    </w:p>
                    <w:p w:rsidR="00F551D9" w:rsidRPr="0019542B" w:rsidRDefault="00F551D9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9542B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www.pos.ufsc.br/poscal</w:t>
                      </w:r>
                    </w:p>
                    <w:p w:rsidR="00F551D9" w:rsidRPr="0019542B" w:rsidRDefault="00F551D9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9542B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Campus Universitário Florianópolis- 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7663180</wp:posOffset>
                </wp:positionH>
                <wp:positionV relativeFrom="paragraph">
                  <wp:posOffset>0</wp:posOffset>
                </wp:positionV>
                <wp:extent cx="5363845" cy="7543800"/>
                <wp:effectExtent l="0" t="0" r="8255" b="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3845" cy="7543800"/>
                        </a:xfrm>
                        <a:prstGeom prst="rect">
                          <a:avLst/>
                        </a:prstGeom>
                        <a:solidFill>
                          <a:srgbClr val="0092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B9F" w:rsidRPr="00492B9F" w:rsidRDefault="00492B9F" w:rsidP="00492B9F">
                            <w:pPr>
                              <w:jc w:val="center"/>
                              <w:rPr>
                                <w:color w:val="17990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36" style="position:absolute;margin-left:603.4pt;margin-top:0;width:422.35pt;height:59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" fillcolor="#00923f" stroked="f" strokeweight="2pt">
                <v:path arrowok="t"/>
                <v:textbox>
                  <w:txbxContent>
                    <w:p w:rsidR="00492B9F" w:rsidRPr="00492B9F" w:rsidRDefault="00492B9F" w:rsidP="00492B9F">
                      <w:pPr>
                        <w:jc w:val="center"/>
                        <w:rPr>
                          <w:color w:val="17990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30985" cy="7560310"/>
                <wp:effectExtent l="0" t="0" r="0" b="2540"/>
                <wp:wrapNone/>
                <wp:docPr id="11" name="Retâ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0985" cy="7560310"/>
                        </a:xfrm>
                        <a:prstGeom prst="rect">
                          <a:avLst/>
                        </a:prstGeom>
                        <a:solidFill>
                          <a:srgbClr val="0092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26" style="position:absolute;margin-left:0;margin-top:0;width:120.55pt;height:595.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" fillcolor="#00923f" stroked="f" strokeweight="2pt">
                <v:path arrowok="t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746605" cy="539750"/>
                <wp:effectExtent l="0" t="0" r="0" b="0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46605" cy="539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FA3" w:rsidRDefault="00754FA3" w:rsidP="00754FA3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37" style="position:absolute;margin-left:0;margin-top:0;width:1161.1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" fillcolor="black [3213]" stroked="f" strokeweight="2pt">
                <v:path arrowok="t"/>
                <v:textbox>
                  <w:txbxContent>
                    <w:p w:rsidR="00754FA3" w:rsidRDefault="00754FA3" w:rsidP="00754FA3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13021945</wp:posOffset>
                </wp:positionH>
                <wp:positionV relativeFrom="paragraph">
                  <wp:posOffset>0</wp:posOffset>
                </wp:positionV>
                <wp:extent cx="1722755" cy="7543800"/>
                <wp:effectExtent l="0" t="0" r="10795" b="19050"/>
                <wp:wrapNone/>
                <wp:docPr id="10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2755" cy="7543800"/>
                        </a:xfrm>
                        <a:prstGeom prst="rect">
                          <a:avLst/>
                        </a:prstGeom>
                        <a:solidFill>
                          <a:srgbClr val="00923F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0" o:spid="_x0000_s1026" style="position:absolute;margin-left:1025.35pt;margin-top:0;width:135.65pt;height:59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" fillcolor="#00923f" strokecolor="white [3212]" strokeweight="2pt">
                <v:path arrowok="t"/>
              </v:rect>
            </w:pict>
          </mc:Fallback>
        </mc:AlternateContent>
      </w:r>
    </w:p>
    <w:sectPr w:rsidR="00E579F5" w:rsidSect="00387FDD">
      <w:pgSz w:w="23134" w:h="11907" w:orient="landscape" w:code="9"/>
      <w:pgMar w:top="0" w:right="0" w:bottom="45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2B"/>
    <w:rsid w:val="00125248"/>
    <w:rsid w:val="00150A37"/>
    <w:rsid w:val="0019542B"/>
    <w:rsid w:val="00244D61"/>
    <w:rsid w:val="002E193A"/>
    <w:rsid w:val="0037647B"/>
    <w:rsid w:val="00387FDD"/>
    <w:rsid w:val="00492B9F"/>
    <w:rsid w:val="00526695"/>
    <w:rsid w:val="00592002"/>
    <w:rsid w:val="005A5602"/>
    <w:rsid w:val="00611467"/>
    <w:rsid w:val="00754FA3"/>
    <w:rsid w:val="00823502"/>
    <w:rsid w:val="008A4DAE"/>
    <w:rsid w:val="008C5C00"/>
    <w:rsid w:val="009725BE"/>
    <w:rsid w:val="009F0787"/>
    <w:rsid w:val="00BB1000"/>
    <w:rsid w:val="00E12B6D"/>
    <w:rsid w:val="00E579F5"/>
    <w:rsid w:val="00F1541D"/>
    <w:rsid w:val="00F5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7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FD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51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7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FD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51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yn\Downloads\Template_capa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B1BD5-AD89-45E8-B847-A2BE9C16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Template_capa (1)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Karyn</dc:creator>
  <cp:lastModifiedBy>Karyn</cp:lastModifiedBy>
  <cp:revision>1</cp:revision>
  <dcterms:created xsi:type="dcterms:W3CDTF">2017-02-24T15:41:00Z</dcterms:created>
  <dcterms:modified xsi:type="dcterms:W3CDTF">2017-02-24T15:42:00Z</dcterms:modified>
</cp:coreProperties>
</file>